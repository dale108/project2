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37"/>
        <w:tblW w:w="1301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70"/>
        <w:gridCol w:w="2170"/>
      </w:tblGrid>
      <w:tr w:rsidR="008F00C5" w:rsidTr="008F00C5">
        <w:trPr>
          <w:trHeight w:val="496"/>
        </w:trPr>
        <w:tc>
          <w:tcPr>
            <w:tcW w:w="2169" w:type="dxa"/>
          </w:tcPr>
          <w:p w:rsidR="008F00C5" w:rsidRDefault="008F00C5" w:rsidP="008F00C5"/>
        </w:tc>
        <w:tc>
          <w:tcPr>
            <w:tcW w:w="2169" w:type="dxa"/>
          </w:tcPr>
          <w:p w:rsidR="008F00C5" w:rsidRDefault="008F00C5" w:rsidP="008F00C5">
            <w:r>
              <w:t>Excellent</w:t>
            </w:r>
          </w:p>
        </w:tc>
        <w:tc>
          <w:tcPr>
            <w:tcW w:w="2169" w:type="dxa"/>
          </w:tcPr>
          <w:p w:rsidR="008F00C5" w:rsidRDefault="008F00C5" w:rsidP="008F00C5">
            <w:r>
              <w:t>Good</w:t>
            </w:r>
          </w:p>
        </w:tc>
        <w:tc>
          <w:tcPr>
            <w:tcW w:w="2169" w:type="dxa"/>
          </w:tcPr>
          <w:p w:rsidR="008F00C5" w:rsidRDefault="008F00C5" w:rsidP="008F00C5">
            <w:r>
              <w:t>fair</w:t>
            </w:r>
          </w:p>
        </w:tc>
        <w:tc>
          <w:tcPr>
            <w:tcW w:w="2170" w:type="dxa"/>
          </w:tcPr>
          <w:p w:rsidR="008F00C5" w:rsidRDefault="008F00C5" w:rsidP="008F00C5">
            <w:r>
              <w:t>poor</w:t>
            </w:r>
          </w:p>
        </w:tc>
        <w:tc>
          <w:tcPr>
            <w:tcW w:w="2170" w:type="dxa"/>
          </w:tcPr>
          <w:p w:rsidR="008F00C5" w:rsidRDefault="008F00C5" w:rsidP="008F00C5">
            <w:r>
              <w:t>Not finished</w:t>
            </w:r>
          </w:p>
        </w:tc>
      </w:tr>
      <w:tr w:rsidR="008F00C5" w:rsidTr="008F00C5">
        <w:trPr>
          <w:trHeight w:val="496"/>
        </w:trPr>
        <w:tc>
          <w:tcPr>
            <w:tcW w:w="2169" w:type="dxa"/>
          </w:tcPr>
          <w:p w:rsidR="008F00C5" w:rsidRDefault="008F00C5" w:rsidP="008F00C5">
            <w:proofErr w:type="spellStart"/>
            <w:r>
              <w:t>LinkedList</w:t>
            </w:r>
            <w:proofErr w:type="spellEnd"/>
          </w:p>
          <w:p w:rsidR="008F00C5" w:rsidRDefault="008F00C5" w:rsidP="008F00C5">
            <w:r>
              <w:t>Constructor(s)</w:t>
            </w:r>
          </w:p>
        </w:tc>
        <w:tc>
          <w:tcPr>
            <w:tcW w:w="2169" w:type="dxa"/>
          </w:tcPr>
          <w:p w:rsidR="008F00C5" w:rsidRDefault="008F00C5" w:rsidP="008F00C5">
            <w:r>
              <w:t>Show deep understanding of constructor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useful constructor(s)</w:t>
            </w:r>
          </w:p>
        </w:tc>
        <w:tc>
          <w:tcPr>
            <w:tcW w:w="2169" w:type="dxa"/>
          </w:tcPr>
          <w:p w:rsidR="008F00C5" w:rsidRDefault="008F00C5" w:rsidP="008F00C5">
            <w:r>
              <w:t xml:space="preserve">Default constructor + one simple constructor </w:t>
            </w:r>
          </w:p>
        </w:tc>
        <w:tc>
          <w:tcPr>
            <w:tcW w:w="2170" w:type="dxa"/>
          </w:tcPr>
          <w:p w:rsidR="008F00C5" w:rsidRDefault="008F00C5" w:rsidP="008F00C5">
            <w:r>
              <w:t>Only default constructor</w:t>
            </w:r>
          </w:p>
        </w:tc>
        <w:tc>
          <w:tcPr>
            <w:tcW w:w="2170" w:type="dxa"/>
          </w:tcPr>
          <w:p w:rsidR="008F00C5" w:rsidRDefault="008F00C5" w:rsidP="008F00C5">
            <w:r>
              <w:t>No constructors</w:t>
            </w:r>
          </w:p>
        </w:tc>
      </w:tr>
      <w:tr w:rsidR="008F00C5" w:rsidTr="008F00C5">
        <w:trPr>
          <w:trHeight w:val="519"/>
        </w:trPr>
        <w:tc>
          <w:tcPr>
            <w:tcW w:w="2169" w:type="dxa"/>
          </w:tcPr>
          <w:p w:rsidR="008F00C5" w:rsidRDefault="008F00C5" w:rsidP="008F00C5">
            <w:proofErr w:type="spellStart"/>
            <w:r>
              <w:t>LinkedList</w:t>
            </w:r>
            <w:proofErr w:type="spellEnd"/>
            <w:r>
              <w:t xml:space="preserve"> </w:t>
            </w:r>
          </w:p>
          <w:p w:rsidR="008F00C5" w:rsidRDefault="008F00C5" w:rsidP="008F00C5">
            <w:r>
              <w:t>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useful 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Some additional 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Basic operator methods – add, remove and so on</w:t>
            </w:r>
          </w:p>
        </w:tc>
        <w:tc>
          <w:tcPr>
            <w:tcW w:w="2170" w:type="dxa"/>
          </w:tcPr>
          <w:p w:rsidR="008F00C5" w:rsidRDefault="008F00C5" w:rsidP="008F00C5">
            <w:r>
              <w:t>Not finish remove</w:t>
            </w:r>
          </w:p>
        </w:tc>
        <w:tc>
          <w:tcPr>
            <w:tcW w:w="2170" w:type="dxa"/>
          </w:tcPr>
          <w:p w:rsidR="008F00C5" w:rsidRDefault="008F00C5" w:rsidP="008F00C5">
            <w:r>
              <w:t>No methods</w:t>
            </w:r>
          </w:p>
        </w:tc>
      </w:tr>
      <w:tr w:rsidR="008F00C5" w:rsidTr="008F00C5">
        <w:trPr>
          <w:trHeight w:val="496"/>
        </w:trPr>
        <w:tc>
          <w:tcPr>
            <w:tcW w:w="2169" w:type="dxa"/>
          </w:tcPr>
          <w:p w:rsidR="008F00C5" w:rsidRDefault="008F00C5" w:rsidP="008F00C5">
            <w:r>
              <w:t xml:space="preserve">Use of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2169" w:type="dxa"/>
          </w:tcPr>
          <w:p w:rsidR="008F00C5" w:rsidRDefault="008F00C5" w:rsidP="008F00C5">
            <w:r>
              <w:t>Make a linked list with completed understanding of data structure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a simple linked list with your object (room or customer) &amp; 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Only make a simple linked list</w:t>
            </w:r>
          </w:p>
        </w:tc>
        <w:tc>
          <w:tcPr>
            <w:tcW w:w="2170" w:type="dxa"/>
          </w:tcPr>
          <w:p w:rsidR="008F00C5" w:rsidRDefault="008F00C5" w:rsidP="008F00C5">
            <w:r>
              <w:t>Not use a linked list well</w:t>
            </w:r>
          </w:p>
        </w:tc>
        <w:tc>
          <w:tcPr>
            <w:tcW w:w="2170" w:type="dxa"/>
          </w:tcPr>
          <w:p w:rsidR="008F00C5" w:rsidRDefault="008F00C5" w:rsidP="008F00C5">
            <w:r>
              <w:t>No understanding of Linked List</w:t>
            </w:r>
          </w:p>
        </w:tc>
      </w:tr>
      <w:tr w:rsidR="008F00C5" w:rsidTr="008F00C5">
        <w:trPr>
          <w:trHeight w:val="496"/>
        </w:trPr>
        <w:tc>
          <w:tcPr>
            <w:tcW w:w="2169" w:type="dxa"/>
          </w:tcPr>
          <w:p w:rsidR="008F00C5" w:rsidRDefault="008F00C5" w:rsidP="008F00C5">
            <w:r>
              <w:t>Binary (Search) Tree</w:t>
            </w:r>
          </w:p>
          <w:p w:rsidR="008F00C5" w:rsidRDefault="008F00C5" w:rsidP="008F00C5">
            <w:r>
              <w:t>Constructor(s)</w:t>
            </w:r>
          </w:p>
        </w:tc>
        <w:tc>
          <w:tcPr>
            <w:tcW w:w="2169" w:type="dxa"/>
          </w:tcPr>
          <w:p w:rsidR="008F00C5" w:rsidRDefault="008F00C5" w:rsidP="008F00C5">
            <w:r>
              <w:t>Show deep understanding of constructor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useful constructor(s)</w:t>
            </w:r>
          </w:p>
        </w:tc>
        <w:tc>
          <w:tcPr>
            <w:tcW w:w="2169" w:type="dxa"/>
          </w:tcPr>
          <w:p w:rsidR="008F00C5" w:rsidRDefault="008F00C5" w:rsidP="008F00C5">
            <w:r>
              <w:t xml:space="preserve">Default constructor + one simple constructor </w:t>
            </w:r>
          </w:p>
        </w:tc>
        <w:tc>
          <w:tcPr>
            <w:tcW w:w="2170" w:type="dxa"/>
          </w:tcPr>
          <w:p w:rsidR="008F00C5" w:rsidRDefault="008F00C5" w:rsidP="008F00C5">
            <w:r>
              <w:t>Only default constructor</w:t>
            </w:r>
          </w:p>
        </w:tc>
        <w:tc>
          <w:tcPr>
            <w:tcW w:w="2170" w:type="dxa"/>
          </w:tcPr>
          <w:p w:rsidR="008F00C5" w:rsidRDefault="008F00C5" w:rsidP="008F00C5">
            <w:r>
              <w:t>No constructors</w:t>
            </w:r>
          </w:p>
        </w:tc>
      </w:tr>
      <w:tr w:rsidR="008F00C5" w:rsidTr="008F00C5">
        <w:trPr>
          <w:trHeight w:val="496"/>
        </w:trPr>
        <w:tc>
          <w:tcPr>
            <w:tcW w:w="2169" w:type="dxa"/>
          </w:tcPr>
          <w:p w:rsidR="008F00C5" w:rsidRDefault="008F00C5" w:rsidP="008F00C5">
            <w:r>
              <w:t>Binary (Search) Tree</w:t>
            </w:r>
          </w:p>
          <w:p w:rsidR="008F00C5" w:rsidRDefault="008F00C5" w:rsidP="008F00C5">
            <w:r>
              <w:t>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useful 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Some additional 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Basic operator methods – add, search and so on</w:t>
            </w:r>
          </w:p>
        </w:tc>
        <w:tc>
          <w:tcPr>
            <w:tcW w:w="2170" w:type="dxa"/>
          </w:tcPr>
          <w:p w:rsidR="008F00C5" w:rsidRDefault="008F00C5" w:rsidP="008F00C5">
            <w:r>
              <w:t>Not finish remove</w:t>
            </w:r>
          </w:p>
        </w:tc>
        <w:tc>
          <w:tcPr>
            <w:tcW w:w="2170" w:type="dxa"/>
          </w:tcPr>
          <w:p w:rsidR="008F00C5" w:rsidRDefault="008F00C5" w:rsidP="008F00C5">
            <w:r>
              <w:t>No methods</w:t>
            </w:r>
          </w:p>
        </w:tc>
      </w:tr>
      <w:tr w:rsidR="008F00C5" w:rsidTr="008F00C5">
        <w:trPr>
          <w:trHeight w:val="496"/>
        </w:trPr>
        <w:tc>
          <w:tcPr>
            <w:tcW w:w="2169" w:type="dxa"/>
          </w:tcPr>
          <w:p w:rsidR="008F00C5" w:rsidRDefault="008F00C5" w:rsidP="008F00C5">
            <w:r>
              <w:t>Use of Binary search Tree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a binary search tree with completed understanding of binary tree structure</w:t>
            </w:r>
          </w:p>
        </w:tc>
        <w:tc>
          <w:tcPr>
            <w:tcW w:w="2169" w:type="dxa"/>
          </w:tcPr>
          <w:p w:rsidR="008F00C5" w:rsidRDefault="008F00C5" w:rsidP="008F00C5">
            <w:r>
              <w:t>Make a simple binary search tree with your object(room or customer) &amp; methods</w:t>
            </w:r>
          </w:p>
        </w:tc>
        <w:tc>
          <w:tcPr>
            <w:tcW w:w="2169" w:type="dxa"/>
          </w:tcPr>
          <w:p w:rsidR="008F00C5" w:rsidRDefault="008F00C5" w:rsidP="008F00C5">
            <w:r>
              <w:t>Only make a simple binary search tree</w:t>
            </w:r>
          </w:p>
        </w:tc>
        <w:tc>
          <w:tcPr>
            <w:tcW w:w="2170" w:type="dxa"/>
          </w:tcPr>
          <w:p w:rsidR="008F00C5" w:rsidRDefault="008F00C5" w:rsidP="008F00C5">
            <w:r>
              <w:t>Not use a binary search tree well</w:t>
            </w:r>
          </w:p>
        </w:tc>
        <w:tc>
          <w:tcPr>
            <w:tcW w:w="2170" w:type="dxa"/>
          </w:tcPr>
          <w:p w:rsidR="008F00C5" w:rsidRDefault="008F00C5" w:rsidP="008F00C5">
            <w:r>
              <w:t>No understanding of Binary search tree</w:t>
            </w:r>
          </w:p>
        </w:tc>
      </w:tr>
      <w:tr w:rsidR="00CF0836" w:rsidTr="008F00C5">
        <w:trPr>
          <w:trHeight w:val="109"/>
        </w:trPr>
        <w:tc>
          <w:tcPr>
            <w:tcW w:w="2169" w:type="dxa"/>
          </w:tcPr>
          <w:p w:rsidR="00CF0836" w:rsidRDefault="00CF0836" w:rsidP="00CF0836">
            <w:r>
              <w:t>Reservation</w:t>
            </w:r>
          </w:p>
        </w:tc>
        <w:tc>
          <w:tcPr>
            <w:tcW w:w="2169" w:type="dxa"/>
          </w:tcPr>
          <w:p w:rsidR="00CF0836" w:rsidRDefault="00CF0836" w:rsidP="00CF0836">
            <w:r>
              <w:t>Easy to follow and print out receipts</w:t>
            </w:r>
          </w:p>
        </w:tc>
        <w:tc>
          <w:tcPr>
            <w:tcW w:w="2169" w:type="dxa"/>
          </w:tcPr>
          <w:p w:rsidR="00CF0836" w:rsidRDefault="00CF0836" w:rsidP="00CF0836">
            <w:r>
              <w:t>Able to make a reservation through the program</w:t>
            </w:r>
          </w:p>
        </w:tc>
        <w:tc>
          <w:tcPr>
            <w:tcW w:w="2169" w:type="dxa"/>
          </w:tcPr>
          <w:p w:rsidR="00CF0836" w:rsidRDefault="00CF0836" w:rsidP="00CF0836"/>
        </w:tc>
        <w:tc>
          <w:tcPr>
            <w:tcW w:w="2170" w:type="dxa"/>
          </w:tcPr>
          <w:p w:rsidR="00CF0836" w:rsidRDefault="00CF0836" w:rsidP="00CF0836">
            <w:r>
              <w:t>Not possible to make a reservation</w:t>
            </w:r>
          </w:p>
        </w:tc>
        <w:tc>
          <w:tcPr>
            <w:tcW w:w="2170" w:type="dxa"/>
          </w:tcPr>
          <w:p w:rsidR="00CF0836" w:rsidRDefault="00CF0836" w:rsidP="00CF0836"/>
        </w:tc>
      </w:tr>
      <w:tr w:rsidR="00CF0836" w:rsidTr="008F00C5">
        <w:trPr>
          <w:trHeight w:val="109"/>
        </w:trPr>
        <w:tc>
          <w:tcPr>
            <w:tcW w:w="2169" w:type="dxa"/>
          </w:tcPr>
          <w:p w:rsidR="00CF0836" w:rsidRDefault="00CF0836" w:rsidP="00CF0836">
            <w:r>
              <w:t>poster</w:t>
            </w:r>
          </w:p>
        </w:tc>
        <w:tc>
          <w:tcPr>
            <w:tcW w:w="2169" w:type="dxa"/>
          </w:tcPr>
          <w:p w:rsidR="00CF0836" w:rsidRDefault="00CF0836" w:rsidP="00CF0836">
            <w:r>
              <w:t>Explain clearly</w:t>
            </w:r>
          </w:p>
        </w:tc>
        <w:tc>
          <w:tcPr>
            <w:tcW w:w="2169" w:type="dxa"/>
          </w:tcPr>
          <w:p w:rsidR="00CF0836" w:rsidRDefault="00CF0836" w:rsidP="00CF0836">
            <w:r>
              <w:t>Understand what you finish</w:t>
            </w:r>
            <w:bookmarkStart w:id="0" w:name="_GoBack"/>
            <w:bookmarkEnd w:id="0"/>
          </w:p>
        </w:tc>
        <w:tc>
          <w:tcPr>
            <w:tcW w:w="2169" w:type="dxa"/>
          </w:tcPr>
          <w:p w:rsidR="00CF0836" w:rsidRDefault="00CF0836" w:rsidP="00CF0836">
            <w:r>
              <w:t>Able to see what you finish</w:t>
            </w:r>
          </w:p>
        </w:tc>
        <w:tc>
          <w:tcPr>
            <w:tcW w:w="2170" w:type="dxa"/>
          </w:tcPr>
          <w:p w:rsidR="00CF0836" w:rsidRDefault="00CF0836" w:rsidP="00CF0836">
            <w:r>
              <w:t>Not clear to understand</w:t>
            </w:r>
          </w:p>
        </w:tc>
        <w:tc>
          <w:tcPr>
            <w:tcW w:w="2170" w:type="dxa"/>
          </w:tcPr>
          <w:p w:rsidR="00CF0836" w:rsidRDefault="00CF0836" w:rsidP="00CF0836"/>
        </w:tc>
      </w:tr>
      <w:tr w:rsidR="00CF0836" w:rsidTr="008F00C5">
        <w:trPr>
          <w:trHeight w:val="109"/>
        </w:trPr>
        <w:tc>
          <w:tcPr>
            <w:tcW w:w="2169" w:type="dxa"/>
          </w:tcPr>
          <w:p w:rsidR="00CF0836" w:rsidRDefault="00CF0836" w:rsidP="00CF0836">
            <w:r>
              <w:t>Additional Work (extra credit part)</w:t>
            </w:r>
          </w:p>
        </w:tc>
        <w:tc>
          <w:tcPr>
            <w:tcW w:w="2169" w:type="dxa"/>
          </w:tcPr>
          <w:p w:rsidR="00CF0836" w:rsidRDefault="00CF0836" w:rsidP="00CF0836">
            <w:r>
              <w:t>Big impact on your whole project</w:t>
            </w:r>
          </w:p>
        </w:tc>
        <w:tc>
          <w:tcPr>
            <w:tcW w:w="2169" w:type="dxa"/>
          </w:tcPr>
          <w:p w:rsidR="00CF0836" w:rsidRDefault="00CF0836" w:rsidP="00CF0836">
            <w:r>
              <w:t xml:space="preserve">Good idea/try for your project </w:t>
            </w:r>
          </w:p>
        </w:tc>
        <w:tc>
          <w:tcPr>
            <w:tcW w:w="2169" w:type="dxa"/>
          </w:tcPr>
          <w:p w:rsidR="00CF0836" w:rsidRDefault="00CF0836" w:rsidP="00CF0836">
            <w:r>
              <w:t>N/A</w:t>
            </w:r>
          </w:p>
        </w:tc>
        <w:tc>
          <w:tcPr>
            <w:tcW w:w="2170" w:type="dxa"/>
          </w:tcPr>
          <w:p w:rsidR="00CF0836" w:rsidRDefault="00CF0836" w:rsidP="00CF0836">
            <w:r>
              <w:t>N/A</w:t>
            </w:r>
          </w:p>
        </w:tc>
        <w:tc>
          <w:tcPr>
            <w:tcW w:w="2170" w:type="dxa"/>
          </w:tcPr>
          <w:p w:rsidR="00CF0836" w:rsidRDefault="00CF0836" w:rsidP="00CF0836">
            <w:r>
              <w:t>N/A</w:t>
            </w:r>
          </w:p>
        </w:tc>
      </w:tr>
    </w:tbl>
    <w:p w:rsidR="008F00C5" w:rsidRDefault="008F00C5" w:rsidP="008F00C5">
      <w:pPr>
        <w:jc w:val="center"/>
        <w:rPr>
          <w:b/>
          <w:sz w:val="36"/>
          <w:u w:val="single"/>
        </w:rPr>
      </w:pPr>
      <w:r w:rsidRPr="008F00C5">
        <w:rPr>
          <w:b/>
          <w:sz w:val="36"/>
          <w:u w:val="single"/>
        </w:rPr>
        <w:t>Project #2 Grading Rubric</w:t>
      </w:r>
    </w:p>
    <w:p w:rsidR="008F00C5" w:rsidRPr="008F00C5" w:rsidRDefault="008F00C5" w:rsidP="008F00C5">
      <w:pPr>
        <w:rPr>
          <w:sz w:val="24"/>
        </w:rPr>
      </w:pPr>
      <w:r w:rsidRPr="008F00C5">
        <w:rPr>
          <w:sz w:val="24"/>
        </w:rPr>
        <w:sym w:font="Wingdings" w:char="F0AC"/>
      </w:r>
      <w:r>
        <w:rPr>
          <w:sz w:val="24"/>
        </w:rPr>
        <w:t xml:space="preserve"> Your project would be graded by this rubric. </w:t>
      </w:r>
    </w:p>
    <w:sectPr w:rsidR="008F00C5" w:rsidRPr="008F00C5" w:rsidSect="002B12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CF"/>
    <w:rsid w:val="002B12CF"/>
    <w:rsid w:val="008F00C5"/>
    <w:rsid w:val="00922794"/>
    <w:rsid w:val="00C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CD34"/>
  <w15:chartTrackingRefBased/>
  <w15:docId w15:val="{472C51E2-99F8-43CA-B697-7BFF9BCF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56567-06F0-4E83-AF68-AF566AB9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9C785C19.dotm</Template>
  <TotalTime>24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Seattle College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and Media Services</dc:creator>
  <cp:keywords/>
  <dc:description/>
  <cp:lastModifiedBy>IT and Media Services</cp:lastModifiedBy>
  <cp:revision>1</cp:revision>
  <dcterms:created xsi:type="dcterms:W3CDTF">2019-03-01T01:16:00Z</dcterms:created>
  <dcterms:modified xsi:type="dcterms:W3CDTF">2019-03-01T01:40:00Z</dcterms:modified>
</cp:coreProperties>
</file>